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82DE2" w14:textId="77777777" w:rsidR="00055D02" w:rsidRDefault="00055D02" w:rsidP="00055D02">
      <w:pPr>
        <w:pStyle w:val="Heading1"/>
      </w:pPr>
      <w:bookmarkStart w:id="0" w:name="_GoBack"/>
      <w:r>
        <w:t xml:space="preserve">Lab: </w:t>
      </w:r>
      <w:r w:rsidR="00B53207">
        <w:rPr>
          <w:bCs/>
        </w:rPr>
        <w:t>Syntax, Functions and Statements</w:t>
      </w:r>
    </w:p>
    <w:p w14:paraId="36151B6E" w14:textId="6A9B0DDE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9" w:history="1">
        <w:r w:rsidR="004A7BCA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10" w:history="1">
        <w:r w:rsidR="002C5A95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  <w:bookmarkEnd w:id="0"/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2ED53371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21F05531" w:rsidR="00A13B1E" w:rsidRPr="00922769" w:rsidRDefault="002C5A95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69D65EFD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="005263D5">
        <w:rPr>
          <w:rStyle w:val="CodeChar"/>
          <w:lang w:val="bg-BG"/>
        </w:rPr>
        <w:t xml:space="preserve"> 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07EDB416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</w:t>
      </w:r>
      <w:r>
        <w:rPr>
          <w:noProof/>
          <w:sz w:val="24"/>
          <w:szCs w:val="24"/>
          <w:lang w:eastAsia="bg-BG"/>
        </w:rPr>
        <w:t xml:space="preserve"> </w:t>
      </w:r>
      <w:r w:rsidR="00B0316F">
        <w:rPr>
          <w:noProof/>
          <w:sz w:val="24"/>
          <w:szCs w:val="24"/>
          <w:lang w:eastAsia="bg-BG"/>
        </w:rPr>
        <w:t>operator</w:t>
      </w:r>
      <w:r>
        <w:rPr>
          <w:noProof/>
          <w:sz w:val="24"/>
          <w:szCs w:val="24"/>
          <w:lang w:eastAsia="bg-BG"/>
        </w:rPr>
        <w:t>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lastRenderedPageBreak/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8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C80E66" w:rsidRDefault="00B53207" w:rsidP="00FC3EE1">
      <w:pPr>
        <w:pStyle w:val="Heading2"/>
        <w:rPr>
          <w:noProof/>
          <w:highlight w:val="yellow"/>
          <w:lang w:eastAsia="bg-BG"/>
        </w:rPr>
      </w:pPr>
      <w:r w:rsidRPr="00C80E66">
        <w:rPr>
          <w:noProof/>
          <w:highlight w:val="yellow"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B53207" w:rsidRPr="00603773" w14:paraId="5BD78E3F" w14:textId="77777777" w:rsidTr="006611BD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6611BD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62D2FC3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677CE6CC" w14:textId="779A556D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2FF317BB" w14:textId="3B677B7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1BE23CB9" w14:textId="1976CE1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51404C3D" w14:textId="46FAF076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AB9A17E" w14:textId="15666C9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E7536BE" w14:textId="0E70357E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05A5299A" w14:textId="217BE34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C39A9A6" w14:textId="5999C29D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3B2E21B1" w14:textId="065A524A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3CF5BB7" w14:textId="67FB6AF2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4FE6234" w14:textId="2DB854C9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lastRenderedPageBreak/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319D7A2F" w14:textId="1AD84D5E" w:rsidR="00B53207" w:rsidRPr="0068121C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1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sectPr w:rsidR="00B53207" w:rsidRPr="0068121C" w:rsidSect="00DA4400">
      <w:footerReference w:type="default" r:id="rId32"/>
      <w:pgSz w:w="11906" w:h="16838"/>
      <w:pgMar w:top="864" w:right="864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4E98E" w14:textId="77777777" w:rsidR="00D02071" w:rsidRDefault="00D02071" w:rsidP="00B55EBA">
      <w:pPr>
        <w:spacing w:before="0" w:after="0" w:line="240" w:lineRule="auto"/>
      </w:pPr>
      <w:r>
        <w:separator/>
      </w:r>
    </w:p>
  </w:endnote>
  <w:endnote w:type="continuationSeparator" w:id="0">
    <w:p w14:paraId="6753AAA5" w14:textId="77777777" w:rsidR="00D02071" w:rsidRDefault="00D02071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5A484E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18CCA6F5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4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4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18CCA6F5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44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44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1BDDE" w14:textId="77777777" w:rsidR="00D02071" w:rsidRDefault="00D02071" w:rsidP="00B55EBA">
      <w:pPr>
        <w:spacing w:before="0" w:after="0" w:line="240" w:lineRule="auto"/>
      </w:pPr>
      <w:r>
        <w:separator/>
      </w:r>
    </w:p>
  </w:footnote>
  <w:footnote w:type="continuationSeparator" w:id="0">
    <w:p w14:paraId="7506C363" w14:textId="77777777" w:rsidR="00D02071" w:rsidRDefault="00D02071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A339E"/>
    <w:multiLevelType w:val="hybridMultilevel"/>
    <w:tmpl w:val="FAD6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24"/>
  </w:num>
  <w:num w:numId="9">
    <w:abstractNumId w:val="6"/>
  </w:num>
  <w:num w:numId="10">
    <w:abstractNumId w:val="23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27"/>
  </w:num>
  <w:num w:numId="17">
    <w:abstractNumId w:val="30"/>
  </w:num>
  <w:num w:numId="18">
    <w:abstractNumId w:val="18"/>
  </w:num>
  <w:num w:numId="19">
    <w:abstractNumId w:val="14"/>
  </w:num>
  <w:num w:numId="20">
    <w:abstractNumId w:val="19"/>
  </w:num>
  <w:num w:numId="21">
    <w:abstractNumId w:val="31"/>
  </w:num>
  <w:num w:numId="22">
    <w:abstractNumId w:val="26"/>
  </w:num>
  <w:num w:numId="23">
    <w:abstractNumId w:val="7"/>
  </w:num>
  <w:num w:numId="24">
    <w:abstractNumId w:val="28"/>
  </w:num>
  <w:num w:numId="25">
    <w:abstractNumId w:val="11"/>
  </w:num>
  <w:num w:numId="26">
    <w:abstractNumId w:val="29"/>
  </w:num>
  <w:num w:numId="27">
    <w:abstractNumId w:val="10"/>
  </w:num>
  <w:num w:numId="28">
    <w:abstractNumId w:val="21"/>
  </w:num>
  <w:num w:numId="29">
    <w:abstractNumId w:val="13"/>
  </w:num>
  <w:num w:numId="30">
    <w:abstractNumId w:val="22"/>
  </w:num>
  <w:num w:numId="31">
    <w:abstractNumId w:val="25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17B17"/>
    <w:rsid w:val="0025426C"/>
    <w:rsid w:val="00273B2D"/>
    <w:rsid w:val="002B0399"/>
    <w:rsid w:val="002B5F70"/>
    <w:rsid w:val="002C5A95"/>
    <w:rsid w:val="002D6B47"/>
    <w:rsid w:val="002E1F8E"/>
    <w:rsid w:val="002F4180"/>
    <w:rsid w:val="00300649"/>
    <w:rsid w:val="00313F68"/>
    <w:rsid w:val="00317110"/>
    <w:rsid w:val="00325457"/>
    <w:rsid w:val="003314A0"/>
    <w:rsid w:val="003467F4"/>
    <w:rsid w:val="00347A04"/>
    <w:rsid w:val="00380A21"/>
    <w:rsid w:val="00396F76"/>
    <w:rsid w:val="003E1370"/>
    <w:rsid w:val="00421708"/>
    <w:rsid w:val="004323DF"/>
    <w:rsid w:val="00477114"/>
    <w:rsid w:val="00482B89"/>
    <w:rsid w:val="00491A02"/>
    <w:rsid w:val="00494136"/>
    <w:rsid w:val="004A7BCA"/>
    <w:rsid w:val="004E6F64"/>
    <w:rsid w:val="004F3147"/>
    <w:rsid w:val="00513B87"/>
    <w:rsid w:val="00517D26"/>
    <w:rsid w:val="00517E60"/>
    <w:rsid w:val="005263D5"/>
    <w:rsid w:val="005702CC"/>
    <w:rsid w:val="005742DD"/>
    <w:rsid w:val="00585633"/>
    <w:rsid w:val="005C79F6"/>
    <w:rsid w:val="005E539A"/>
    <w:rsid w:val="00617552"/>
    <w:rsid w:val="00637951"/>
    <w:rsid w:val="00651352"/>
    <w:rsid w:val="006611BD"/>
    <w:rsid w:val="0068121C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0316F"/>
    <w:rsid w:val="00B13167"/>
    <w:rsid w:val="00B27431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80E66"/>
    <w:rsid w:val="00CB6A67"/>
    <w:rsid w:val="00CC1874"/>
    <w:rsid w:val="00CE6192"/>
    <w:rsid w:val="00CE71F2"/>
    <w:rsid w:val="00D02071"/>
    <w:rsid w:val="00D03020"/>
    <w:rsid w:val="00D15414"/>
    <w:rsid w:val="00D41E61"/>
    <w:rsid w:val="00D44557"/>
    <w:rsid w:val="00D478AD"/>
    <w:rsid w:val="00D64F7C"/>
    <w:rsid w:val="00D65702"/>
    <w:rsid w:val="00DA4400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3CE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Circle" TargetMode="External"/><Relationship Id="rId10" Type="http://schemas.openxmlformats.org/officeDocument/2006/relationships/hyperlink" Target="https://judge.softuni.bg/Contests/1795/Lab-Syntax-Functions-and-Statement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eveloper.mozilla.org/en-US/docs/Web/JavaScript/Guide/Regular_Express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3B1BD-BAD8-40F2-9722-27CF5657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975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Apofis</cp:lastModifiedBy>
  <cp:revision>96</cp:revision>
  <dcterms:created xsi:type="dcterms:W3CDTF">2019-01-04T15:44:00Z</dcterms:created>
  <dcterms:modified xsi:type="dcterms:W3CDTF">2019-10-23T16:57:00Z</dcterms:modified>
</cp:coreProperties>
</file>