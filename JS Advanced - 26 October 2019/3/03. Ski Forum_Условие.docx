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06138" w14:textId="522DC104" w:rsidR="00BE1C62" w:rsidRDefault="00BE1C62" w:rsidP="00BE1C62">
      <w:pPr>
        <w:pStyle w:val="Heading1"/>
        <w:jc w:val="center"/>
      </w:pPr>
      <w:bookmarkStart w:id="0" w:name="_GoBack"/>
      <w:bookmarkEnd w:id="0"/>
      <w:r w:rsidRPr="00355FAB">
        <w:t xml:space="preserve">JS Advanced: </w:t>
      </w:r>
      <w:r w:rsidR="00CA1665">
        <w:t xml:space="preserve">Regular Exam - </w:t>
      </w:r>
      <w:r w:rsidR="00255E45">
        <w:t>26</w:t>
      </w:r>
      <w:r w:rsidR="00CA1665">
        <w:t>.</w:t>
      </w:r>
      <w:r w:rsidR="00255E45">
        <w:t>10</w:t>
      </w:r>
      <w:r w:rsidR="00CA1665">
        <w:t>.19</w:t>
      </w:r>
    </w:p>
    <w:p w14:paraId="7BD6ECF8" w14:textId="0501030C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9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10" w:anchor="2" w:history="1">
        <w:r w:rsidR="00CA1665">
          <w:rPr>
            <w:rStyle w:val="Hyperlink"/>
            <w:noProof/>
          </w:rPr>
          <w:t>https://judge.softuni.bg/Contests/Compete/Index/</w:t>
        </w:r>
      </w:hyperlink>
      <w:r>
        <w:rPr>
          <w:noProof/>
        </w:rPr>
        <w:t>.</w:t>
      </w:r>
    </w:p>
    <w:p w14:paraId="36DE9482" w14:textId="54605CB1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AC02D8">
        <w:t>Ski Forum</w:t>
      </w:r>
    </w:p>
    <w:p w14:paraId="45357DB4" w14:textId="73C91BE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BA61CB">
        <w:rPr>
          <w:rFonts w:ascii="Consolas" w:hAnsi="Consolas"/>
          <w:b/>
          <w:color w:val="000080"/>
        </w:rPr>
        <w:t>class</w:t>
      </w:r>
      <w:proofErr w:type="gramEnd"/>
      <w:r w:rsidRPr="00BA61CB">
        <w:rPr>
          <w:rFonts w:ascii="Consolas" w:hAnsi="Consolas"/>
          <w:b/>
          <w:color w:val="000080"/>
        </w:rPr>
        <w:t xml:space="preserve"> </w:t>
      </w:r>
      <w:r w:rsidR="00AC02D8">
        <w:rPr>
          <w:rFonts w:ascii="Consolas" w:hAnsi="Consolas"/>
        </w:rPr>
        <w:t>Forum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09AE1AE3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AC02D8">
        <w:rPr>
          <w:rFonts w:eastAsia="Calibri" w:cs="Calibri"/>
          <w:bCs/>
          <w:color w:val="000000"/>
          <w:kern w:val="2"/>
          <w:sz w:val="22"/>
          <w:lang w:eastAsia="hi-IN"/>
        </w:rPr>
        <w:t>Forum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7CEA9030" w14:textId="0C9E9E1E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AC02D8">
        <w:rPr>
          <w:b/>
          <w:bCs/>
        </w:rPr>
        <w:t>3 private</w:t>
      </w:r>
      <w:r>
        <w:t xml:space="preserve"> properties</w:t>
      </w:r>
      <w:r w:rsidR="00A20065">
        <w:rPr>
          <w:lang w:val="bg-BG"/>
        </w:rPr>
        <w:t>:</w:t>
      </w:r>
    </w:p>
    <w:p w14:paraId="6E62DFA1" w14:textId="297E5D2E" w:rsidR="007B3757" w:rsidRPr="007B3757" w:rsidRDefault="00FD0E41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users</w:t>
      </w:r>
      <w:r w:rsidR="007B3757">
        <w:rPr>
          <w:rFonts w:cstheme="minorHAnsi"/>
        </w:rPr>
        <w:t xml:space="preserve"> </w:t>
      </w:r>
      <w:r>
        <w:rPr>
          <w:rFonts w:cstheme="minorHAnsi"/>
        </w:rPr>
        <w:t>- empty array</w:t>
      </w:r>
    </w:p>
    <w:p w14:paraId="0A6CA483" w14:textId="70750086" w:rsidR="007B3757" w:rsidRPr="007B3757" w:rsidRDefault="00FD0E41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questions - 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empty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array</w:t>
      </w:r>
    </w:p>
    <w:p w14:paraId="135FCBCE" w14:textId="19680DBD" w:rsidR="007B3757" w:rsidRPr="007B3757" w:rsidRDefault="00FD0E41" w:rsidP="007B3757">
      <w:pPr>
        <w:pStyle w:val="ListParagraph"/>
        <w:numPr>
          <w:ilvl w:val="0"/>
          <w:numId w:val="28"/>
        </w:numPr>
      </w:pPr>
      <w:r>
        <w:rPr>
          <w:rFonts w:ascii="Consolas" w:hAnsi="Consolas"/>
          <w:b/>
          <w:bCs/>
        </w:rPr>
        <w:t xml:space="preserve">id </w:t>
      </w:r>
      <w:r w:rsidR="007B3757">
        <w:t xml:space="preserve"> - </w:t>
      </w:r>
      <w:r>
        <w:t xml:space="preserve"> </w:t>
      </w:r>
      <w:r>
        <w:rPr>
          <w:b/>
          <w:bCs/>
        </w:rPr>
        <w:t>number with initial value 1</w:t>
      </w:r>
    </w:p>
    <w:p w14:paraId="1FA7C769" w14:textId="0B8F180D" w:rsidR="007B3757" w:rsidRDefault="00FD0E41" w:rsidP="005C16FA">
      <w:pPr>
        <w:pStyle w:val="Heading4"/>
      </w:pPr>
      <w:proofErr w:type="gramStart"/>
      <w:r>
        <w:t>register</w:t>
      </w:r>
      <w:r w:rsidR="005C16FA">
        <w:t>(</w:t>
      </w:r>
      <w:proofErr w:type="gramEnd"/>
      <w:r w:rsidR="005C16FA">
        <w:t>{</w:t>
      </w:r>
      <w:r>
        <w:t>username</w:t>
      </w:r>
      <w:r w:rsidR="005C16FA">
        <w:t>}, {</w:t>
      </w:r>
      <w:r>
        <w:t>password</w:t>
      </w:r>
      <w:r w:rsidR="005C16FA">
        <w:t>}</w:t>
      </w:r>
      <w:r>
        <w:t>, {</w:t>
      </w:r>
      <w:proofErr w:type="spellStart"/>
      <w:r>
        <w:t>repeatPassword</w:t>
      </w:r>
      <w:proofErr w:type="spellEnd"/>
      <w:r>
        <w:t>}, {email}</w:t>
      </w:r>
      <w:r w:rsidR="005C16FA">
        <w:t>)</w:t>
      </w:r>
    </w:p>
    <w:p w14:paraId="0B9A55CF" w14:textId="5943A53C" w:rsidR="00FD0E41" w:rsidRDefault="00FD0E41" w:rsidP="00FD0E41">
      <w:r>
        <w:t>This function should register new user and add it to the users array.</w:t>
      </w:r>
    </w:p>
    <w:p w14:paraId="6AF6CAB8" w14:textId="77777777" w:rsidR="00FD0E41" w:rsidRDefault="00FD0E41" w:rsidP="00FD0E41">
      <w:pPr>
        <w:pStyle w:val="ListParagraph"/>
        <w:numPr>
          <w:ilvl w:val="0"/>
          <w:numId w:val="37"/>
        </w:numPr>
      </w:pPr>
      <w:r>
        <w:t>If one of the passed parameters is empty string (""),  this function should throw an error with the following message</w:t>
      </w:r>
    </w:p>
    <w:p w14:paraId="1326C6EA" w14:textId="6A0FE9EF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Pr="00D2345B">
        <w:rPr>
          <w:rFonts w:ascii="Consolas" w:hAnsi="Consolas"/>
          <w:b/>
        </w:rPr>
        <w:t xml:space="preserve">Input </w:t>
      </w:r>
      <w:proofErr w:type="spellStart"/>
      <w:r w:rsidRPr="00D2345B">
        <w:rPr>
          <w:rFonts w:ascii="Consolas" w:hAnsi="Consolas"/>
          <w:b/>
        </w:rPr>
        <w:t>can not</w:t>
      </w:r>
      <w:proofErr w:type="spellEnd"/>
      <w:r w:rsidRPr="00D2345B">
        <w:rPr>
          <w:rFonts w:ascii="Consolas" w:hAnsi="Consolas"/>
          <w:b/>
        </w:rPr>
        <w:t xml:space="preserve"> be empty"</w:t>
      </w:r>
    </w:p>
    <w:p w14:paraId="3D1764A4" w14:textId="77777777" w:rsidR="00D2345B" w:rsidRDefault="00D2345B" w:rsidP="00D2345B">
      <w:pPr>
        <w:pStyle w:val="ListParagraph"/>
        <w:numPr>
          <w:ilvl w:val="0"/>
          <w:numId w:val="37"/>
        </w:numPr>
      </w:pPr>
      <w:r>
        <w:t>If password is different from the repeat password, an error with the following message should be thrown:</w:t>
      </w:r>
    </w:p>
    <w:p w14:paraId="23A5327B" w14:textId="3F95F579" w:rsidR="00D2345B" w:rsidRDefault="00D2345B" w:rsidP="00D2345B">
      <w:pPr>
        <w:ind w:left="360"/>
        <w:jc w:val="center"/>
        <w:rPr>
          <w:rFonts w:ascii="Consolas" w:hAnsi="Consolas"/>
          <w:b/>
        </w:rPr>
      </w:pPr>
      <w:r w:rsidRPr="00D2345B">
        <w:rPr>
          <w:rFonts w:ascii="Consolas" w:hAnsi="Consolas"/>
          <w:b/>
        </w:rPr>
        <w:t>"Passwords do not match"</w:t>
      </w:r>
    </w:p>
    <w:p w14:paraId="046F2E41" w14:textId="22C999D0" w:rsidR="00D2345B" w:rsidRDefault="00D2345B" w:rsidP="00D2345B">
      <w:pPr>
        <w:pStyle w:val="ListParagraph"/>
        <w:numPr>
          <w:ilvl w:val="0"/>
          <w:numId w:val="37"/>
        </w:numPr>
      </w:pPr>
      <w:r>
        <w:t>If an user with such username or email is already registered, an error with the following message should be thrown:</w:t>
      </w:r>
    </w:p>
    <w:p w14:paraId="2AC4E22D" w14:textId="6C3F0A45" w:rsidR="00D2345B" w:rsidRDefault="00D2345B" w:rsidP="00D2345B">
      <w:pPr>
        <w:ind w:left="360"/>
        <w:jc w:val="center"/>
        <w:rPr>
          <w:rFonts w:ascii="Consolas" w:hAnsi="Consolas"/>
          <w:b/>
        </w:rPr>
      </w:pPr>
      <w:r w:rsidRPr="00D2345B">
        <w:rPr>
          <w:rFonts w:ascii="Consolas" w:hAnsi="Consolas"/>
          <w:b/>
        </w:rPr>
        <w:t>"This user already exists!"</w:t>
      </w:r>
    </w:p>
    <w:p w14:paraId="4979D886" w14:textId="3EB4E5C5" w:rsidR="00D2345B" w:rsidRDefault="00D2345B" w:rsidP="00D2345B">
      <w:pPr>
        <w:pStyle w:val="ListParagraph"/>
        <w:numPr>
          <w:ilvl w:val="0"/>
          <w:numId w:val="37"/>
        </w:numPr>
      </w:pPr>
      <w:r w:rsidRPr="00D2345B">
        <w:t>If registration is successful the function should return the following message:</w:t>
      </w:r>
    </w:p>
    <w:p w14:paraId="3CDF7D26" w14:textId="77777777" w:rsidR="00D2345B" w:rsidRPr="00D2345B" w:rsidRDefault="00D2345B" w:rsidP="00D2345B">
      <w:pPr>
        <w:pStyle w:val="ListParagraph"/>
      </w:pPr>
    </w:p>
    <w:p w14:paraId="0E952C37" w14:textId="5AF25F88" w:rsidR="00D2345B" w:rsidRPr="00D2345B" w:rsidRDefault="00D2345B" w:rsidP="00D2345B">
      <w:pPr>
        <w:pStyle w:val="ListParagraph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"{username} with </w:t>
      </w:r>
      <w:r w:rsidRPr="00D2345B">
        <w:rPr>
          <w:rFonts w:ascii="Consolas" w:hAnsi="Consolas"/>
          <w:b/>
        </w:rPr>
        <w:t>{email} was registered successfully!</w:t>
      </w:r>
      <w:r>
        <w:rPr>
          <w:rFonts w:ascii="Consolas" w:hAnsi="Consolas"/>
          <w:b/>
        </w:rPr>
        <w:t>"</w:t>
      </w:r>
    </w:p>
    <w:p w14:paraId="713B4A00" w14:textId="414CB817" w:rsidR="000234A5" w:rsidRDefault="00FD0E41" w:rsidP="00DC7FDA">
      <w:pPr>
        <w:pStyle w:val="Heading4"/>
      </w:pPr>
      <w:proofErr w:type="gramStart"/>
      <w:r>
        <w:lastRenderedPageBreak/>
        <w:t>login</w:t>
      </w:r>
      <w:r w:rsidR="00DC7FDA">
        <w:t>(</w:t>
      </w:r>
      <w:proofErr w:type="gramEnd"/>
      <w:r w:rsidR="00DC7FDA">
        <w:t>{</w:t>
      </w:r>
      <w:r>
        <w:t>username</w:t>
      </w:r>
      <w:r w:rsidR="00DC7FDA">
        <w:t>}</w:t>
      </w:r>
      <w:r>
        <w:t>, {password}</w:t>
      </w:r>
      <w:r w:rsidR="00DC7FDA">
        <w:t>)</w:t>
      </w:r>
    </w:p>
    <w:p w14:paraId="4752743E" w14:textId="5F8CF2B0" w:rsidR="007B3757" w:rsidRPr="007270BD" w:rsidRDefault="00B77113" w:rsidP="000234A5">
      <w:r>
        <w:t xml:space="preserve">This </w:t>
      </w:r>
      <w:r w:rsidRPr="00B77113">
        <w:rPr>
          <w:b/>
          <w:bCs/>
        </w:rPr>
        <w:t>function</w:t>
      </w:r>
      <w:r w:rsidR="00CE63EF">
        <w:rPr>
          <w:b/>
          <w:bCs/>
        </w:rPr>
        <w:t xml:space="preserve"> </w:t>
      </w:r>
      <w:r w:rsidR="00CE63EF" w:rsidRPr="00CE63EF">
        <w:rPr>
          <w:bCs/>
        </w:rPr>
        <w:t>should</w:t>
      </w:r>
      <w:r>
        <w:t xml:space="preserve"> </w:t>
      </w:r>
      <w:r w:rsidR="00D2345B">
        <w:t>log in an existing user.</w:t>
      </w:r>
    </w:p>
    <w:p w14:paraId="2E82C549" w14:textId="5AA1E1F7" w:rsidR="00CE63EF" w:rsidRPr="00CE63EF" w:rsidRDefault="00B77113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 xml:space="preserve">If there </w:t>
      </w:r>
      <w:r w:rsidR="00D2345B" w:rsidRPr="00CE63EF">
        <w:rPr>
          <w:bCs/>
        </w:rPr>
        <w:t xml:space="preserve">is no registered user </w:t>
      </w:r>
      <w:r w:rsidR="00CE63EF" w:rsidRPr="00CE63EF">
        <w:rPr>
          <w:bCs/>
        </w:rPr>
        <w:t xml:space="preserve">with that </w:t>
      </w:r>
      <w:r w:rsidR="00CE63EF">
        <w:rPr>
          <w:bCs/>
        </w:rPr>
        <w:t>user</w:t>
      </w:r>
      <w:r w:rsidR="00CE63EF" w:rsidRPr="00CE63EF">
        <w:rPr>
          <w:bCs/>
        </w:rPr>
        <w:t>name, an error with the following message should be thrown</w:t>
      </w:r>
      <w:r w:rsidRPr="00CE63EF">
        <w:t>:</w:t>
      </w:r>
    </w:p>
    <w:p w14:paraId="235B87C7" w14:textId="71F065EA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"There is no such user"</w:t>
      </w:r>
    </w:p>
    <w:p w14:paraId="7906D506" w14:textId="3D92EBCC" w:rsidR="00B77113" w:rsidRDefault="00B77113" w:rsidP="00CE63EF">
      <w:pPr>
        <w:pStyle w:val="ListParagraph"/>
        <w:numPr>
          <w:ilvl w:val="0"/>
          <w:numId w:val="30"/>
        </w:numPr>
        <w:rPr>
          <w:bCs/>
        </w:rPr>
      </w:pPr>
      <w:r w:rsidRPr="00CE63EF">
        <w:rPr>
          <w:bCs/>
        </w:rPr>
        <w:t xml:space="preserve">If </w:t>
      </w:r>
      <w:r w:rsidR="00CE63EF" w:rsidRPr="00CE63EF">
        <w:rPr>
          <w:bCs/>
        </w:rPr>
        <w:t>the username and the password match with those of a registered user, this function should return the following message</w:t>
      </w:r>
      <w:r w:rsidR="00CE63EF">
        <w:rPr>
          <w:bCs/>
        </w:rPr>
        <w:t>:</w:t>
      </w:r>
    </w:p>
    <w:p w14:paraId="486CB944" w14:textId="2A1054BF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"Hello! You have logged in successfully"</w:t>
      </w:r>
    </w:p>
    <w:p w14:paraId="159A877B" w14:textId="32EC14EB" w:rsidR="007B3757" w:rsidRDefault="00FD0E41" w:rsidP="00A05AC1">
      <w:pPr>
        <w:pStyle w:val="Heading4"/>
      </w:pPr>
      <w:proofErr w:type="gramStart"/>
      <w:r>
        <w:t>logout</w:t>
      </w:r>
      <w:r w:rsidR="00A05AC1">
        <w:t>(</w:t>
      </w:r>
      <w:proofErr w:type="gramEnd"/>
      <w:r w:rsidR="00A05AC1">
        <w:t>{</w:t>
      </w:r>
      <w:r>
        <w:t>username</w:t>
      </w:r>
      <w:r w:rsidR="00A05AC1">
        <w:t>}</w:t>
      </w:r>
      <w:r>
        <w:t>, {password}</w:t>
      </w:r>
      <w:r w:rsidR="00A05AC1">
        <w:t>)</w:t>
      </w:r>
    </w:p>
    <w:p w14:paraId="33787BAE" w14:textId="3437D5D8" w:rsidR="00CE63EF" w:rsidRPr="007270BD" w:rsidRDefault="00CE63EF" w:rsidP="00CE63EF">
      <w:r>
        <w:t xml:space="preserve">This </w:t>
      </w:r>
      <w:r w:rsidRPr="00B77113">
        <w:rPr>
          <w:b/>
          <w:bCs/>
        </w:rPr>
        <w:t>function</w:t>
      </w:r>
      <w:r>
        <w:t xml:space="preserve"> should log out a logged user.</w:t>
      </w:r>
    </w:p>
    <w:p w14:paraId="302D7F81" w14:textId="77777777" w:rsidR="00CE63EF" w:rsidRPr="00CE63EF" w:rsidRDefault="00CE63EF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 xml:space="preserve">If there </w:t>
      </w:r>
      <w:r w:rsidRPr="00CE63EF">
        <w:rPr>
          <w:bCs/>
        </w:rPr>
        <w:t xml:space="preserve">is no registered user with that </w:t>
      </w:r>
      <w:r>
        <w:rPr>
          <w:bCs/>
        </w:rPr>
        <w:t>user</w:t>
      </w:r>
      <w:r w:rsidRPr="00CE63EF">
        <w:rPr>
          <w:bCs/>
        </w:rPr>
        <w:t>name, an error with the following message should be thrown</w:t>
      </w:r>
      <w:r w:rsidRPr="00CE63EF">
        <w:t>:</w:t>
      </w:r>
    </w:p>
    <w:p w14:paraId="5C8141AB" w14:textId="77777777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"There is no such user"</w:t>
      </w:r>
    </w:p>
    <w:p w14:paraId="65C113BC" w14:textId="77777777" w:rsidR="00CE63EF" w:rsidRDefault="00CE63EF" w:rsidP="00CE63EF">
      <w:pPr>
        <w:pStyle w:val="ListParagraph"/>
        <w:numPr>
          <w:ilvl w:val="0"/>
          <w:numId w:val="30"/>
        </w:numPr>
        <w:rPr>
          <w:bCs/>
        </w:rPr>
      </w:pPr>
      <w:r w:rsidRPr="00CE63EF">
        <w:rPr>
          <w:bCs/>
        </w:rPr>
        <w:t>If the username and the password match with those of a registered user, this function should return the following message</w:t>
      </w:r>
      <w:r>
        <w:rPr>
          <w:bCs/>
        </w:rPr>
        <w:t>:</w:t>
      </w:r>
    </w:p>
    <w:p w14:paraId="738C12C4" w14:textId="77777777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"You have logged out successfully"</w:t>
      </w:r>
    </w:p>
    <w:p w14:paraId="728D19DC" w14:textId="7A5069C7" w:rsidR="00A05AC1" w:rsidRDefault="00FD0E41" w:rsidP="00A05AC1">
      <w:pPr>
        <w:pStyle w:val="Heading4"/>
      </w:pPr>
      <w:proofErr w:type="spellStart"/>
      <w:proofErr w:type="gramStart"/>
      <w:r>
        <w:t>postQuestion</w:t>
      </w:r>
      <w:proofErr w:type="spellEnd"/>
      <w:r w:rsidR="00A05AC1">
        <w:t>(</w:t>
      </w:r>
      <w:proofErr w:type="gramEnd"/>
      <w:r>
        <w:t>{username}, {question}</w:t>
      </w:r>
      <w:r w:rsidR="00A05AC1">
        <w:t>)</w:t>
      </w:r>
    </w:p>
    <w:p w14:paraId="79F6DFD1" w14:textId="5684F3ED" w:rsidR="00CE63EF" w:rsidRDefault="00CE63EF" w:rsidP="00CE63EF">
      <w:r>
        <w:t xml:space="preserve">This function should post a </w:t>
      </w:r>
      <w:r w:rsidR="00A37418">
        <w:t xml:space="preserve">new question with </w:t>
      </w:r>
      <w:proofErr w:type="gramStart"/>
      <w:r w:rsidR="00A37418">
        <w:t>id,</w:t>
      </w:r>
      <w:proofErr w:type="gramEnd"/>
      <w:r w:rsidR="00A37418">
        <w:t xml:space="preserve"> equal to the private field's id value .Every time a new question is added the id is incremented.</w:t>
      </w:r>
    </w:p>
    <w:p w14:paraId="458EA6A9" w14:textId="1BFF5D66" w:rsidR="00A37418" w:rsidRDefault="00A37418" w:rsidP="00A37418">
      <w:pPr>
        <w:pStyle w:val="ListParagraph"/>
        <w:numPr>
          <w:ilvl w:val="0"/>
          <w:numId w:val="37"/>
        </w:numPr>
      </w:pPr>
      <w:r>
        <w:t>If there is no user with that username, or he isn't logged in, an error with the following message should be thrown:</w:t>
      </w:r>
    </w:p>
    <w:p w14:paraId="2EAED9B0" w14:textId="2EF289FE" w:rsidR="00A37418" w:rsidRDefault="00A37418" w:rsidP="00A37418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"You should be logged in to post questions"</w:t>
      </w:r>
    </w:p>
    <w:p w14:paraId="29A49DCE" w14:textId="1BA3F30F" w:rsidR="00937D63" w:rsidRDefault="00937D63" w:rsidP="00937D63">
      <w:pPr>
        <w:pStyle w:val="ListParagraph"/>
        <w:numPr>
          <w:ilvl w:val="0"/>
          <w:numId w:val="37"/>
        </w:numPr>
      </w:pPr>
      <w:r>
        <w:t>If the question is equal to  empty string (""), an error with the following message should be thrown:</w:t>
      </w:r>
    </w:p>
    <w:p w14:paraId="7BB03533" w14:textId="629ACC1A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Invalid question</w:t>
      </w: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94E147" w14:textId="5894BD27" w:rsidR="00937D63" w:rsidRDefault="00937D63" w:rsidP="00937D63">
      <w:pPr>
        <w:pStyle w:val="ListParagraph"/>
        <w:numPr>
          <w:ilvl w:val="0"/>
          <w:numId w:val="37"/>
        </w:numPr>
      </w:pPr>
      <w:r>
        <w:t>If a question can be posted, you should add it to the questions array and return the following message:</w:t>
      </w:r>
    </w:p>
    <w:p w14:paraId="5D297322" w14:textId="0037AA6C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937D63">
        <w:rPr>
          <w:rFonts w:ascii="Consolas" w:eastAsiaTheme="minorHAnsi" w:hAnsi="Consolas" w:cstheme="minorBidi"/>
          <w:iCs w:val="0"/>
          <w:color w:val="00000A"/>
          <w:sz w:val="22"/>
        </w:rPr>
        <w:t>"Your question has been posted successfully"</w:t>
      </w:r>
    </w:p>
    <w:p w14:paraId="7291B318" w14:textId="16F7A44D" w:rsidR="00937D63" w:rsidRDefault="00937D63" w:rsidP="00937D63"/>
    <w:p w14:paraId="3566E8E7" w14:textId="27827719" w:rsidR="00937D63" w:rsidRDefault="00937D63" w:rsidP="00937D63"/>
    <w:p w14:paraId="531FCD8D" w14:textId="77777777" w:rsidR="00937D63" w:rsidRPr="00937D63" w:rsidRDefault="00937D63" w:rsidP="00937D63"/>
    <w:p w14:paraId="1BA3EE69" w14:textId="707D6F7E" w:rsidR="00FD0E41" w:rsidRDefault="00FD0E41" w:rsidP="00FD0E41">
      <w:pPr>
        <w:pStyle w:val="Heading4"/>
      </w:pPr>
      <w:proofErr w:type="spellStart"/>
      <w:proofErr w:type="gramStart"/>
      <w:r>
        <w:lastRenderedPageBreak/>
        <w:t>postAnswer</w:t>
      </w:r>
      <w:proofErr w:type="spellEnd"/>
      <w:r>
        <w:t>(</w:t>
      </w:r>
      <w:proofErr w:type="gramEnd"/>
      <w:r>
        <w:t>{username}, {</w:t>
      </w:r>
      <w:proofErr w:type="spellStart"/>
      <w:r>
        <w:t>questionId</w:t>
      </w:r>
      <w:proofErr w:type="spellEnd"/>
      <w:r>
        <w:t>}, {answer})</w:t>
      </w:r>
    </w:p>
    <w:p w14:paraId="172B2D7C" w14:textId="20A54A5E" w:rsidR="00937D63" w:rsidRDefault="00937D63" w:rsidP="00937D63">
      <w:r>
        <w:t>This function should post an answer to the question with the given id.</w:t>
      </w:r>
    </w:p>
    <w:p w14:paraId="1C83C932" w14:textId="77777777" w:rsidR="00937D63" w:rsidRDefault="00937D63" w:rsidP="00937D63">
      <w:pPr>
        <w:pStyle w:val="ListParagraph"/>
        <w:numPr>
          <w:ilvl w:val="0"/>
          <w:numId w:val="37"/>
        </w:numPr>
      </w:pPr>
      <w:r>
        <w:t>If there is no user with that username, or he isn't logged in, an error with the following message should be thrown:</w:t>
      </w:r>
    </w:p>
    <w:p w14:paraId="06CA4FD2" w14:textId="365EA37A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 xml:space="preserve">"You should be logged in to post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answer</w:t>
      </w: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s"</w:t>
      </w:r>
    </w:p>
    <w:p w14:paraId="295C51FD" w14:textId="118C4559" w:rsidR="00937D63" w:rsidRDefault="00937D63" w:rsidP="00937D63">
      <w:pPr>
        <w:pStyle w:val="ListParagraph"/>
        <w:numPr>
          <w:ilvl w:val="0"/>
          <w:numId w:val="37"/>
        </w:numPr>
      </w:pPr>
      <w:r>
        <w:t xml:space="preserve">If the </w:t>
      </w:r>
      <w:r w:rsidR="00EA42D4">
        <w:t>answer</w:t>
      </w:r>
      <w:r>
        <w:t xml:space="preserve"> is equal to  empty string (""), an error with the following message should be thrown:</w:t>
      </w:r>
    </w:p>
    <w:p w14:paraId="55C21AA5" w14:textId="434CCAE9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Invalid answer</w:t>
      </w: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0022B1C6" w14:textId="19943114" w:rsidR="00937D63" w:rsidRDefault="0055001D" w:rsidP="00937D63">
      <w:pPr>
        <w:pStyle w:val="ListParagraph"/>
        <w:numPr>
          <w:ilvl w:val="0"/>
          <w:numId w:val="37"/>
        </w:numPr>
      </w:pPr>
      <w:r>
        <w:t>If there is no question with the given id, an error with the following message should be thrown:</w:t>
      </w:r>
    </w:p>
    <w:p w14:paraId="652B8489" w14:textId="530FF23E" w:rsidR="0055001D" w:rsidRDefault="0055001D" w:rsidP="0055001D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"There is no such question"</w:t>
      </w:r>
    </w:p>
    <w:p w14:paraId="25CD0B11" w14:textId="4A13FF17" w:rsidR="0055001D" w:rsidRDefault="0055001D" w:rsidP="0055001D">
      <w:r>
        <w:t>The function should return the following message:</w:t>
      </w:r>
    </w:p>
    <w:p w14:paraId="66B8D291" w14:textId="77777777" w:rsidR="0055001D" w:rsidRPr="0055001D" w:rsidRDefault="0055001D" w:rsidP="0055001D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"Your answer has been posted successfully"</w:t>
      </w:r>
    </w:p>
    <w:p w14:paraId="7C2E0346" w14:textId="77777777" w:rsidR="0055001D" w:rsidRPr="0055001D" w:rsidRDefault="0055001D" w:rsidP="0055001D"/>
    <w:p w14:paraId="67216D61" w14:textId="6C13C881" w:rsidR="00FD0E41" w:rsidRDefault="00FD0E41" w:rsidP="00FD0E41">
      <w:pPr>
        <w:pStyle w:val="Heading4"/>
      </w:pPr>
      <w:proofErr w:type="spellStart"/>
      <w:proofErr w:type="gramStart"/>
      <w:r>
        <w:t>showQuestions</w:t>
      </w:r>
      <w:proofErr w:type="spellEnd"/>
      <w:r>
        <w:t>()</w:t>
      </w:r>
      <w:proofErr w:type="gramEnd"/>
    </w:p>
    <w:p w14:paraId="0AB664F9" w14:textId="66B669CC" w:rsidR="00FD0E41" w:rsidRDefault="0055001D" w:rsidP="000004D3">
      <w:r>
        <w:t>This function should return a sting with all the questions and their answers in the following format:</w:t>
      </w:r>
    </w:p>
    <w:p w14:paraId="589010BB" w14:textId="0EF4A6AE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Question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{id}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 by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{question}</w:t>
      </w:r>
    </w:p>
    <w:p w14:paraId="29DEAF2D" w14:textId="74FD91EE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proofErr w:type="gramStart"/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---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</w:t>
      </w:r>
      <w:proofErr w:type="gramEnd"/>
      <w:r>
        <w:rPr>
          <w:rFonts w:ascii="Consolas" w:eastAsiaTheme="minorHAnsi" w:hAnsi="Consolas" w:cstheme="minorBidi"/>
          <w:iCs w:val="0"/>
          <w:color w:val="00000A"/>
          <w:sz w:val="22"/>
        </w:rPr>
        <w:t>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{answer}</w:t>
      </w:r>
    </w:p>
    <w:p w14:paraId="072D17D1" w14:textId="77777777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Question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{id}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 by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{question}</w:t>
      </w:r>
    </w:p>
    <w:p w14:paraId="3A3C70B8" w14:textId="77777777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proofErr w:type="gramStart"/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---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</w:t>
      </w:r>
      <w:proofErr w:type="gramEnd"/>
      <w:r>
        <w:rPr>
          <w:rFonts w:ascii="Consolas" w:eastAsiaTheme="minorHAnsi" w:hAnsi="Consolas" w:cstheme="minorBidi"/>
          <w:iCs w:val="0"/>
          <w:color w:val="00000A"/>
          <w:sz w:val="22"/>
        </w:rPr>
        <w:t>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{answer}</w:t>
      </w:r>
    </w:p>
    <w:p w14:paraId="2A0B7942" w14:textId="77777777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proofErr w:type="gramStart"/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---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</w:t>
      </w:r>
      <w:proofErr w:type="gramEnd"/>
      <w:r>
        <w:rPr>
          <w:rFonts w:ascii="Consolas" w:eastAsiaTheme="minorHAnsi" w:hAnsi="Consolas" w:cstheme="minorBidi"/>
          <w:iCs w:val="0"/>
          <w:color w:val="00000A"/>
          <w:sz w:val="22"/>
        </w:rPr>
        <w:t>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{answer}</w:t>
      </w:r>
    </w:p>
    <w:p w14:paraId="7049DCDF" w14:textId="640788DD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6256D3CE" w:rsidR="00E54ACC" w:rsidRDefault="00E54ACC" w:rsidP="00E54ACC">
      <w:r>
        <w:t xml:space="preserve">Submit </w:t>
      </w:r>
      <w:r w:rsidR="007B3757">
        <w:t xml:space="preserve">only your </w:t>
      </w:r>
      <w:r w:rsidR="0055001D">
        <w:rPr>
          <w:rFonts w:ascii="Consolas" w:hAnsi="Consolas"/>
          <w:b/>
          <w:bCs/>
        </w:rPr>
        <w:t>Forum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lastRenderedPageBreak/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894B7D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0EDD17EA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'michael@abv.bg'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52EB1B70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proofErr w:type="spellStart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Stoyan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proofErr w:type="spellStart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some@gmail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@.com'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08870B4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D587B24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proofErr w:type="spellStart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Stoyan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3678CE1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53867901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postQuestion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"Can I rent a snowboard from your shop?"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68DD0DDA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'Stoyan'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894B7D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"Yes, I have rented one last year."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3695305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postQuestion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'Stoyan'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"How long are supposed to be the ski for my daughter?"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7AA28CBA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894B7D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2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"How old is she?"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48FDB85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894B7D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2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"Tell us how tall she is."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489532A0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1EC4023D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console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showQuestions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());</w:t>
            </w:r>
          </w:p>
          <w:p w14:paraId="64814176" w14:textId="48341DC4" w:rsidR="00E54ACC" w:rsidRPr="003B3B7E" w:rsidRDefault="00E54ACC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207ADE6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Question 1 by Michael: Can I rent a snowboard from your shop?</w:t>
            </w:r>
          </w:p>
          <w:p w14:paraId="0BA73B68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---Stoyan: Yes, I have rented one last year.</w:t>
            </w:r>
          </w:p>
          <w:p w14:paraId="299EB902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Question 2 by Stoyan: How long are supposed to be the ski for my daughter?</w:t>
            </w:r>
          </w:p>
          <w:p w14:paraId="492C4C5B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---Michael: How old is she?</w:t>
            </w:r>
          </w:p>
          <w:p w14:paraId="35D96C55" w14:textId="437A159A" w:rsidR="00E54ACC" w:rsidRPr="007A5B0E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---Michael: Tell us how tall she is.</w:t>
            </w:r>
          </w:p>
        </w:tc>
      </w:tr>
    </w:tbl>
    <w:p w14:paraId="4C9696D4" w14:textId="1CE19792" w:rsidR="00BE1C62" w:rsidRDefault="00BE1C62" w:rsidP="00BE1C62">
      <w:pPr>
        <w:rPr>
          <w:b/>
          <w:bCs/>
        </w:rPr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6F4F7E" w14:paraId="64817827" w14:textId="77777777" w:rsidTr="0093585C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F4DBE10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6F4F7E" w14:paraId="24F4A26B" w14:textId="77777777" w:rsidTr="0093585C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3355728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0A00A4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0A00A4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();</w:t>
            </w:r>
          </w:p>
          <w:p w14:paraId="205D7938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D000B19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'12345'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'12345'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'jonny@abv.bg'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45B688EF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proofErr w:type="spellStart"/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peter@gmail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@.com'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6B02446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'12345'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E6C570A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53EAA9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675E0892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postQuestion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"Do I need glasses for skiing?"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1D7BA534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gram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"Yes, I have rented one last year."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B7D7F67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"What was your budget"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88D5F26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"$50"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3287E848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lastRenderedPageBreak/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"Thank you :)"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2E6E3D5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FBF322C" w14:textId="17FC3081" w:rsidR="006F4F7E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console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showQuestions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());</w:t>
            </w:r>
          </w:p>
        </w:tc>
      </w:tr>
      <w:tr w:rsidR="006F4F7E" w14:paraId="3A8F12EC" w14:textId="77777777" w:rsidTr="0093585C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807B3F1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Corresponding output</w:t>
            </w:r>
          </w:p>
        </w:tc>
      </w:tr>
      <w:tr w:rsidR="006F4F7E" w14:paraId="29E3736F" w14:textId="77777777" w:rsidTr="0093585C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2296CA8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Question 1 by Jonny: Do I need glasses for skiing?</w:t>
            </w:r>
          </w:p>
          <w:p w14:paraId="3A3A5C6C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---Peter: Yes, I have rented one last year.</w:t>
            </w:r>
          </w:p>
          <w:p w14:paraId="6BF86A95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---Jonny: What was your budget</w:t>
            </w:r>
          </w:p>
          <w:p w14:paraId="341DBDAE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---Peter: $50</w:t>
            </w:r>
          </w:p>
          <w:p w14:paraId="1DD5B091" w14:textId="7402973F" w:rsidR="006F4F7E" w:rsidRPr="007A5B0E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---Jonny: Thank you :)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w:rFonts w:ascii="Segoe UI Emoji" w:eastAsia="Segoe UI Emoji" w:hAnsi="Segoe UI Emoji" w:cs="Segoe UI Emoji"/>
          <w:i/>
          <w:iCs/>
          <w:sz w:val="72"/>
          <w:szCs w:val="72"/>
        </w:rPr>
        <w:t>😊</w:t>
      </w:r>
    </w:p>
    <w:sectPr w:rsidR="009801CC" w:rsidRPr="005D770E">
      <w:footerReference w:type="defaul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10415F" w14:textId="77777777" w:rsidR="00DE38BC" w:rsidRDefault="00DE38BC" w:rsidP="004A2906">
      <w:pPr>
        <w:spacing w:before="0" w:after="0" w:line="240" w:lineRule="auto"/>
      </w:pPr>
      <w:r>
        <w:separator/>
      </w:r>
    </w:p>
  </w:endnote>
  <w:endnote w:type="continuationSeparator" w:id="0">
    <w:p w14:paraId="47CDF0BA" w14:textId="77777777" w:rsidR="00DE38BC" w:rsidRDefault="00DE38BC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0341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78989F34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102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102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78989F34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102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102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B1879" w14:textId="77777777" w:rsidR="00DE38BC" w:rsidRDefault="00DE38BC" w:rsidP="004A2906">
      <w:pPr>
        <w:spacing w:before="0" w:after="0" w:line="240" w:lineRule="auto"/>
      </w:pPr>
      <w:r>
        <w:separator/>
      </w:r>
    </w:p>
  </w:footnote>
  <w:footnote w:type="continuationSeparator" w:id="0">
    <w:p w14:paraId="604B679F" w14:textId="77777777" w:rsidR="00DE38BC" w:rsidRDefault="00DE38BC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62"/>
    <w:rsid w:val="000004D3"/>
    <w:rsid w:val="00006720"/>
    <w:rsid w:val="0001594A"/>
    <w:rsid w:val="000234A5"/>
    <w:rsid w:val="00034DFD"/>
    <w:rsid w:val="00057A7A"/>
    <w:rsid w:val="0007252D"/>
    <w:rsid w:val="00075A22"/>
    <w:rsid w:val="00077464"/>
    <w:rsid w:val="00090D2B"/>
    <w:rsid w:val="000A00A4"/>
    <w:rsid w:val="0010544B"/>
    <w:rsid w:val="001C47CC"/>
    <w:rsid w:val="001D10CB"/>
    <w:rsid w:val="001E0636"/>
    <w:rsid w:val="00255E45"/>
    <w:rsid w:val="002B5AD9"/>
    <w:rsid w:val="002B67C1"/>
    <w:rsid w:val="002C1243"/>
    <w:rsid w:val="00307786"/>
    <w:rsid w:val="00334D7D"/>
    <w:rsid w:val="00341026"/>
    <w:rsid w:val="003B3B7E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C16FA"/>
    <w:rsid w:val="005D770E"/>
    <w:rsid w:val="005E3D14"/>
    <w:rsid w:val="005E488C"/>
    <w:rsid w:val="006420D0"/>
    <w:rsid w:val="006A3611"/>
    <w:rsid w:val="006D3B99"/>
    <w:rsid w:val="006F11AF"/>
    <w:rsid w:val="006F4F7E"/>
    <w:rsid w:val="007270BD"/>
    <w:rsid w:val="007937F4"/>
    <w:rsid w:val="007B3757"/>
    <w:rsid w:val="007F5258"/>
    <w:rsid w:val="00820C1E"/>
    <w:rsid w:val="008919BE"/>
    <w:rsid w:val="00894B7D"/>
    <w:rsid w:val="008A0750"/>
    <w:rsid w:val="00902DB8"/>
    <w:rsid w:val="00922229"/>
    <w:rsid w:val="00937D63"/>
    <w:rsid w:val="009801CC"/>
    <w:rsid w:val="00992FDA"/>
    <w:rsid w:val="0099608B"/>
    <w:rsid w:val="009B5B11"/>
    <w:rsid w:val="009C304C"/>
    <w:rsid w:val="009F69CA"/>
    <w:rsid w:val="00A01457"/>
    <w:rsid w:val="00A05AC1"/>
    <w:rsid w:val="00A20065"/>
    <w:rsid w:val="00A24E28"/>
    <w:rsid w:val="00A37418"/>
    <w:rsid w:val="00A94F8F"/>
    <w:rsid w:val="00AB0A26"/>
    <w:rsid w:val="00AC02D8"/>
    <w:rsid w:val="00AC3289"/>
    <w:rsid w:val="00B470E8"/>
    <w:rsid w:val="00B77113"/>
    <w:rsid w:val="00B94041"/>
    <w:rsid w:val="00BC2B3A"/>
    <w:rsid w:val="00BD3761"/>
    <w:rsid w:val="00BE1C62"/>
    <w:rsid w:val="00C1470B"/>
    <w:rsid w:val="00C60931"/>
    <w:rsid w:val="00C6093F"/>
    <w:rsid w:val="00CA1665"/>
    <w:rsid w:val="00CE63EF"/>
    <w:rsid w:val="00CF4BFD"/>
    <w:rsid w:val="00D16F95"/>
    <w:rsid w:val="00D2345B"/>
    <w:rsid w:val="00D639DB"/>
    <w:rsid w:val="00D94F74"/>
    <w:rsid w:val="00DC7FDA"/>
    <w:rsid w:val="00DE38BC"/>
    <w:rsid w:val="00E07A41"/>
    <w:rsid w:val="00E17B9F"/>
    <w:rsid w:val="00E25F1F"/>
    <w:rsid w:val="00E54ACC"/>
    <w:rsid w:val="00E758D4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DE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Compete/Index/185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54241-7D75-4904-A152-46C73CCA1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209</TotalTime>
  <Pages>1</Pages>
  <Words>787</Words>
  <Characters>4491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Apofis</cp:lastModifiedBy>
  <cp:revision>9</cp:revision>
  <dcterms:created xsi:type="dcterms:W3CDTF">2019-10-09T10:49:00Z</dcterms:created>
  <dcterms:modified xsi:type="dcterms:W3CDTF">2019-11-24T23:56:00Z</dcterms:modified>
</cp:coreProperties>
</file>